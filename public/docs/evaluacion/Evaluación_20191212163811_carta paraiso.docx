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alias w:val="Escriba su nombre:"/>
        <w:tag w:val="Escriba su nombre:"/>
        <w:id w:val="-1170244857"/>
        <w:placeholder>
          <w:docPart w:val="80EB3A795AC442A78B27EB18BB30EA0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>
        <w:rPr>
          <w:b w:val="0"/>
        </w:rPr>
      </w:sdtEndPr>
      <w:sdtContent>
        <w:p w:rsidR="00620296" w:rsidRPr="005E528C" w:rsidRDefault="005E528C" w:rsidP="005673DB">
          <w:pPr>
            <w:pStyle w:val="Informacindecontacto"/>
            <w:jc w:val="right"/>
          </w:pPr>
          <w:r w:rsidRPr="005E528C">
            <w:rPr>
              <w:b/>
            </w:rPr>
            <w:t>JORDAN J. CUADRO NEGRETTE</w:t>
          </w:r>
          <w:r w:rsidRPr="005E528C">
            <w:rPr>
              <w:b/>
            </w:rPr>
            <w:br/>
            <w:t>Ing. Sistemas</w:t>
          </w:r>
          <w:r w:rsidRPr="005E528C">
            <w:rPr>
              <w:b/>
            </w:rPr>
            <w:br/>
            <w:t>C.C: 1.065.660.262</w:t>
          </w:r>
        </w:p>
      </w:sdtContent>
    </w:sdt>
    <w:p w:rsidR="00620296" w:rsidRPr="005E528C" w:rsidRDefault="009D3AE5" w:rsidP="005673DB">
      <w:pPr>
        <w:pStyle w:val="Informacindecontacto"/>
        <w:jc w:val="right"/>
      </w:pPr>
      <w:r w:rsidRPr="005E528C">
        <w:t>Valledupar</w:t>
      </w:r>
    </w:p>
    <w:sdt>
      <w:sdtPr>
        <w:alias w:val="Escriba la fecha:"/>
        <w:tag w:val="Escriba la fecha:"/>
        <w:id w:val="665133706"/>
        <w:placeholder>
          <w:docPart w:val="0DDFDCC7E92F4CC38E46749EE3B3A85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620296" w:rsidRPr="005E528C" w:rsidRDefault="009D3AE5" w:rsidP="005673DB">
          <w:pPr>
            <w:pStyle w:val="Fecha"/>
            <w:jc w:val="right"/>
          </w:pPr>
          <w:r w:rsidRPr="005E528C">
            <w:t>14 de marzo de 2018</w:t>
          </w:r>
        </w:p>
      </w:sdtContent>
    </w:sdt>
    <w:sdt>
      <w:sdtPr>
        <w:alias w:val="Escriba el nombre del destinatario:"/>
        <w:tag w:val="Escriba el nombre del destinatario:"/>
        <w:id w:val="-2028854023"/>
        <w:placeholder>
          <w:docPart w:val="05080C9335584DA2BFA9918C9E7C7BEB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620296" w:rsidRPr="005E528C" w:rsidRDefault="009D3AE5">
          <w:pPr>
            <w:pStyle w:val="Informacindecontacto"/>
          </w:pPr>
          <w:r w:rsidRPr="005E528C">
            <w:t>JUNTA DIRECTIVA</w:t>
          </w:r>
        </w:p>
      </w:sdtContent>
    </w:sdt>
    <w:p w:rsidR="00620296" w:rsidRPr="005E528C" w:rsidRDefault="009D3AE5">
      <w:pPr>
        <w:pStyle w:val="Informacindecontacto"/>
        <w:rPr>
          <w:b/>
        </w:rPr>
      </w:pPr>
      <w:r w:rsidRPr="005E528C">
        <w:rPr>
          <w:b/>
        </w:rPr>
        <w:t>SOLICITUD DE ENTREVISTA INFORMATIVA</w:t>
      </w:r>
    </w:p>
    <w:p w:rsidR="00620296" w:rsidRPr="005E528C" w:rsidRDefault="009D3AE5">
      <w:pPr>
        <w:pStyle w:val="Informacindecontacto"/>
      </w:pPr>
      <w:r w:rsidRPr="005E528C">
        <w:t>CENTRO EDUCATIVO EL PARAISO</w:t>
      </w:r>
    </w:p>
    <w:p w:rsidR="00620296" w:rsidRPr="005E528C" w:rsidRDefault="009D3AE5">
      <w:pPr>
        <w:pStyle w:val="Informacindecontacto"/>
      </w:pPr>
      <w:r w:rsidRPr="005E528C">
        <w:t>Transversal 20 # 18-17.</w:t>
      </w:r>
    </w:p>
    <w:p w:rsidR="00620296" w:rsidRPr="005E528C" w:rsidRDefault="009D3AE5">
      <w:pPr>
        <w:pStyle w:val="Informacindecontacto"/>
      </w:pPr>
      <w:r w:rsidRPr="005E528C">
        <w:t xml:space="preserve">Valledupar </w:t>
      </w:r>
    </w:p>
    <w:p w:rsidR="00620296" w:rsidRDefault="006255CD">
      <w:pPr>
        <w:pStyle w:val="Saludo"/>
        <w:rPr>
          <w:lang w:bidi="es-ES"/>
        </w:rPr>
      </w:pPr>
      <w:r w:rsidRPr="005E528C">
        <w:rPr>
          <w:lang w:bidi="es-ES"/>
        </w:rPr>
        <w:t>Estimado</w:t>
      </w:r>
      <w:r w:rsidR="009D3AE5" w:rsidRPr="005E528C">
        <w:rPr>
          <w:lang w:bidi="es-ES"/>
        </w:rPr>
        <w:t>s señores de la</w:t>
      </w:r>
      <w:r w:rsidRPr="005E528C">
        <w:rPr>
          <w:lang w:bidi="es-ES"/>
        </w:rPr>
        <w:t xml:space="preserve"> </w:t>
      </w:r>
      <w:sdt>
        <w:sdtPr>
          <w:alias w:val="Nombre del destinatario:"/>
          <w:tag w:val="Nombre del destinatario:"/>
          <w:id w:val="569389569"/>
          <w:placeholder>
            <w:docPart w:val="05080C9335584DA2BFA9918C9E7C7BE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9D3AE5" w:rsidRPr="005E528C">
            <w:t>JUNTA DIRECTIVA</w:t>
          </w:r>
        </w:sdtContent>
      </w:sdt>
      <w:r w:rsidRPr="005E528C">
        <w:rPr>
          <w:lang w:bidi="es-ES"/>
        </w:rPr>
        <w:t>:</w:t>
      </w:r>
    </w:p>
    <w:p w:rsidR="005E528C" w:rsidRPr="005E528C" w:rsidRDefault="005E528C" w:rsidP="005E528C">
      <w:pPr>
        <w:rPr>
          <w:lang w:bidi="es-ES"/>
        </w:rPr>
      </w:pPr>
      <w:r>
        <w:rPr>
          <w:lang w:bidi="es-ES"/>
        </w:rPr>
        <w:t>Cordial saludo,</w:t>
      </w:r>
    </w:p>
    <w:p w:rsidR="00620296" w:rsidRPr="005E528C" w:rsidRDefault="005E528C" w:rsidP="005E528C">
      <w:pPr>
        <w:jc w:val="both"/>
      </w:pPr>
      <w:r w:rsidRPr="005E528C">
        <w:t>La presente, es para pedirles y</w:t>
      </w:r>
      <w:r w:rsidR="00BA12AD" w:rsidRPr="005E528C">
        <w:t xml:space="preserve">o </w:t>
      </w:r>
      <w:r w:rsidR="00BA12AD" w:rsidRPr="005E528C">
        <w:rPr>
          <w:b/>
        </w:rPr>
        <w:t xml:space="preserve">JORDAN J. CUADRO NEGRETTE </w:t>
      </w:r>
      <w:r w:rsidR="00BA12AD" w:rsidRPr="005E528C">
        <w:t xml:space="preserve">identificado con la cedula de ciudadanía </w:t>
      </w:r>
      <w:r w:rsidR="00BA12AD" w:rsidRPr="005E528C">
        <w:rPr>
          <w:b/>
        </w:rPr>
        <w:t>1.065.660.262</w:t>
      </w:r>
      <w:r w:rsidR="00BA12AD" w:rsidRPr="005E528C">
        <w:t xml:space="preserve">, estudiante de Ing. De Sistemas en la Universidad Popular del Cesar </w:t>
      </w:r>
      <w:r w:rsidRPr="005E528C">
        <w:t xml:space="preserve">y también padre de familia; </w:t>
      </w:r>
      <w:r w:rsidR="009D3AE5" w:rsidRPr="005E528C">
        <w:t xml:space="preserve">encarecidamente el favor de poder acceder a su información básica como lo es </w:t>
      </w:r>
      <w:r w:rsidR="00BA12AD" w:rsidRPr="005E528C">
        <w:t>el nombre del representante legal, cuantos empleados laboran en las instalaciones, cuantos años tiene en funcionamiento el centro educativo; una breve descripción de como se realiza el proceso académico y con qué recursos físicos cuentan para la sistematización de procesos</w:t>
      </w:r>
      <w:r w:rsidRPr="005E528C">
        <w:t>; con el fin de poder presentar sin ánimo de lucro un software académico a la universidad el cual no generar</w:t>
      </w:r>
      <w:r w:rsidR="005673DB">
        <w:t>a</w:t>
      </w:r>
      <w:r w:rsidRPr="005E528C">
        <w:t xml:space="preserve"> ningún tipo de gasto para ustedes.</w:t>
      </w:r>
    </w:p>
    <w:p w:rsidR="005E528C" w:rsidRPr="005E528C" w:rsidRDefault="005E528C">
      <w:r w:rsidRPr="005E528C">
        <w:t>Espero una pronta respuesta, muchas gracias por su atención.</w:t>
      </w:r>
    </w:p>
    <w:p w:rsidR="00620296" w:rsidRDefault="008F37DC">
      <w:pPr>
        <w:pStyle w:val="Cierre"/>
        <w:rPr>
          <w:lang w:bidi="es-ES"/>
        </w:rPr>
      </w:pPr>
      <w:sdt>
        <w:sdtPr>
          <w:alias w:val="Atentamente:"/>
          <w:tag w:val="Atentamente:"/>
          <w:id w:val="1797178055"/>
          <w:placeholder>
            <w:docPart w:val="6E999DB01E4441B3B90BC5C78F730583"/>
          </w:placeholder>
          <w:temporary/>
          <w:showingPlcHdr/>
          <w15:appearance w15:val="hidden"/>
        </w:sdtPr>
        <w:sdtEndPr/>
        <w:sdtContent>
          <w:r w:rsidR="00E0339F" w:rsidRPr="005E528C">
            <w:rPr>
              <w:lang w:bidi="es-ES"/>
            </w:rPr>
            <w:t>Atentamente</w:t>
          </w:r>
        </w:sdtContent>
      </w:sdt>
      <w:r w:rsidR="006255CD" w:rsidRPr="005E528C">
        <w:rPr>
          <w:lang w:bidi="es-ES"/>
        </w:rPr>
        <w:t>,</w:t>
      </w:r>
    </w:p>
    <w:p w:rsidR="005673DB" w:rsidRDefault="005673DB" w:rsidP="005673DB">
      <w:pPr>
        <w:pStyle w:val="Firma"/>
        <w:rPr>
          <w:lang w:bidi="es-ES"/>
        </w:rPr>
      </w:pPr>
    </w:p>
    <w:p w:rsidR="005673DB" w:rsidRPr="005673DB" w:rsidRDefault="005673DB" w:rsidP="005673DB">
      <w:pPr>
        <w:rPr>
          <w:lang w:bidi="es-ES"/>
        </w:rPr>
      </w:pPr>
    </w:p>
    <w:sdt>
      <w:sdtPr>
        <w:rPr>
          <w:b/>
        </w:rPr>
        <w:alias w:val="Su nombre:"/>
        <w:tag w:val="Su nombre:"/>
        <w:id w:val="2111313803"/>
        <w:placeholder>
          <w:docPart w:val="0E8FB2FA8F564518A50265552F4B62B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620296" w:rsidRPr="005E528C" w:rsidRDefault="009D3AE5" w:rsidP="009B46E6">
          <w:pPr>
            <w:pStyle w:val="Firma"/>
          </w:pPr>
          <w:r w:rsidRPr="005E528C">
            <w:rPr>
              <w:b/>
            </w:rPr>
            <w:t>JORDAN J. CUADRO NEGRETTE</w:t>
          </w:r>
          <w:r w:rsidR="005E528C" w:rsidRPr="005E528C">
            <w:rPr>
              <w:b/>
            </w:rPr>
            <w:br/>
            <w:t>Ing. Sistemas</w:t>
          </w:r>
          <w:r w:rsidR="005E528C" w:rsidRPr="005E528C">
            <w:rPr>
              <w:b/>
            </w:rPr>
            <w:br/>
            <w:t>C.C: 1.065.660.262</w:t>
          </w:r>
        </w:p>
      </w:sdtContent>
    </w:sdt>
    <w:p w:rsidR="00E0339F" w:rsidRPr="00E0339F" w:rsidRDefault="00E0339F" w:rsidP="00E0339F"/>
    <w:sectPr w:rsidR="00E0339F" w:rsidRPr="00E0339F" w:rsidSect="008F4ED1">
      <w:headerReference w:type="default" r:id="rId8"/>
      <w:pgSz w:w="11906" w:h="16838" w:code="9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7DC" w:rsidRDefault="008F37DC">
      <w:pPr>
        <w:spacing w:after="0" w:line="240" w:lineRule="auto"/>
      </w:pPr>
      <w:r>
        <w:separator/>
      </w:r>
    </w:p>
  </w:endnote>
  <w:endnote w:type="continuationSeparator" w:id="0">
    <w:p w:rsidR="008F37DC" w:rsidRDefault="008F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7DC" w:rsidRDefault="008F37DC">
      <w:pPr>
        <w:spacing w:after="0" w:line="240" w:lineRule="auto"/>
      </w:pPr>
      <w:r>
        <w:separator/>
      </w:r>
    </w:p>
  </w:footnote>
  <w:footnote w:type="continuationSeparator" w:id="0">
    <w:p w:rsidR="008F37DC" w:rsidRDefault="008F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Nombre del destinatario:"/>
      <w:tag w:val="Nombre del destinatario:"/>
      <w:id w:val="-1468971042"/>
      <w:placeholder>
        <w:docPart w:val="05080C9335584DA2BFA9918C9E7C7BEB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620296" w:rsidRDefault="009D3AE5">
        <w:pPr>
          <w:pStyle w:val="Encabezado"/>
        </w:pPr>
        <w:r>
          <w:t>JUNTA DIRECTIVA</w:t>
        </w:r>
      </w:p>
    </w:sdtContent>
  </w:sdt>
  <w:sdt>
    <w:sdtPr>
      <w:alias w:val="Escriba la fecha:"/>
      <w:tag w:val="Escriba la fecha:"/>
      <w:id w:val="-69278930"/>
      <w:placeholder>
        <w:docPart w:val="B9EA80188F3C4D4DB31FC54AFD84CB14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620296" w:rsidRPr="00DA2564" w:rsidRDefault="009D3AE5" w:rsidP="00DA2564">
        <w:pPr>
          <w:pStyle w:val="Encabezado"/>
        </w:pPr>
        <w:r>
          <w:t>14 de marzo de 2018</w:t>
        </w:r>
      </w:p>
    </w:sdtContent>
  </w:sdt>
  <w:p w:rsidR="00620296" w:rsidRDefault="006255CD">
    <w:pPr>
      <w:pStyle w:val="Encabezado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8F4ED1">
      <w:rPr>
        <w:noProof/>
        <w:lang w:bidi="es-ES"/>
      </w:rPr>
      <w:t>2</w:t>
    </w:r>
    <w:r>
      <w:rPr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7EAE5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9A4F5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BA910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60A10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2CB5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8BFA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2B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463A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C848D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9ADA6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E5"/>
    <w:rsid w:val="0004168E"/>
    <w:rsid w:val="00067FB7"/>
    <w:rsid w:val="000C1AEB"/>
    <w:rsid w:val="001647FD"/>
    <w:rsid w:val="00441E2E"/>
    <w:rsid w:val="005673DB"/>
    <w:rsid w:val="005E528C"/>
    <w:rsid w:val="00620296"/>
    <w:rsid w:val="006255CD"/>
    <w:rsid w:val="00793325"/>
    <w:rsid w:val="008F37DC"/>
    <w:rsid w:val="008F4ED1"/>
    <w:rsid w:val="009B46E6"/>
    <w:rsid w:val="009D3AE5"/>
    <w:rsid w:val="00AC5C55"/>
    <w:rsid w:val="00BA12AD"/>
    <w:rsid w:val="00C32F9C"/>
    <w:rsid w:val="00C70689"/>
    <w:rsid w:val="00CC7C0D"/>
    <w:rsid w:val="00D24C20"/>
    <w:rsid w:val="00DA2564"/>
    <w:rsid w:val="00E0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436EB"/>
  <w15:chartTrackingRefBased/>
  <w15:docId w15:val="{7FA45A2D-621C-49F0-AD98-157C065D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4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7FD"/>
    <w:rPr>
      <w:spacing w:val="4"/>
    </w:rPr>
  </w:style>
  <w:style w:type="paragraph" w:styleId="Ttulo1">
    <w:name w:val="heading 1"/>
    <w:basedOn w:val="Normal"/>
    <w:next w:val="Normal"/>
    <w:link w:val="Ttulo1Car"/>
    <w:uiPriority w:val="9"/>
    <w:qFormat/>
    <w:rsid w:val="001647F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uiPriority w:val="1"/>
    <w:qFormat/>
    <w:pPr>
      <w:spacing w:after="0"/>
    </w:pPr>
  </w:style>
  <w:style w:type="paragraph" w:styleId="Cierre">
    <w:name w:val="Closing"/>
    <w:basedOn w:val="Normal"/>
    <w:next w:val="Firma"/>
    <w:uiPriority w:val="5"/>
    <w:qFormat/>
    <w:rsid w:val="00441E2E"/>
    <w:pPr>
      <w:keepNext/>
      <w:spacing w:after="1000" w:line="240" w:lineRule="auto"/>
      <w:contextualSpacing/>
    </w:pPr>
  </w:style>
  <w:style w:type="paragraph" w:styleId="Firma">
    <w:name w:val="Signature"/>
    <w:basedOn w:val="Normal"/>
    <w:next w:val="Normal"/>
    <w:uiPriority w:val="6"/>
    <w:qFormat/>
    <w:pPr>
      <w:keepNext/>
      <w:spacing w:after="360"/>
      <w:contextualSpacing/>
    </w:pPr>
  </w:style>
  <w:style w:type="paragraph" w:styleId="Fecha">
    <w:name w:val="Date"/>
    <w:basedOn w:val="Normal"/>
    <w:next w:val="Informacindecontacto"/>
    <w:uiPriority w:val="2"/>
    <w:qFormat/>
    <w:rsid w:val="00441E2E"/>
    <w:pPr>
      <w:spacing w:after="480" w:line="240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7FB7"/>
    <w:pPr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067FB7"/>
    <w:rPr>
      <w:spacing w:val="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aludo">
    <w:name w:val="Salutation"/>
    <w:basedOn w:val="Normal"/>
    <w:next w:val="Normal"/>
    <w:uiPriority w:val="3"/>
    <w:qFormat/>
    <w:rsid w:val="00441E2E"/>
    <w:pPr>
      <w:spacing w:before="400" w:after="20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67FB7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FB7"/>
    <w:rPr>
      <w:spacing w:val="4"/>
    </w:rPr>
  </w:style>
  <w:style w:type="character" w:styleId="Referenciasutil">
    <w:name w:val="Subtle Reference"/>
    <w:basedOn w:val="Fuentedeprrafopredeter"/>
    <w:uiPriority w:val="4"/>
    <w:qFormat/>
    <w:rsid w:val="00CC7C0D"/>
    <w:rPr>
      <w:caps w:val="0"/>
      <w:smallCaps w:val="0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325"/>
    <w:rPr>
      <w:rFonts w:ascii="Segoe UI" w:hAnsi="Segoe UI" w:cs="Segoe UI"/>
      <w:spacing w:val="4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793325"/>
  </w:style>
  <w:style w:type="paragraph" w:styleId="Textodebloque">
    <w:name w:val="Block Text"/>
    <w:basedOn w:val="Normal"/>
    <w:uiPriority w:val="99"/>
    <w:semiHidden/>
    <w:unhideWhenUsed/>
    <w:rsid w:val="00441E2E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933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93325"/>
    <w:rPr>
      <w:spacing w:val="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9332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93325"/>
    <w:rPr>
      <w:spacing w:val="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9332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93325"/>
    <w:rPr>
      <w:spacing w:val="4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793325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793325"/>
    <w:rPr>
      <w:spacing w:val="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9332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93325"/>
    <w:rPr>
      <w:spacing w:val="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793325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793325"/>
    <w:rPr>
      <w:spacing w:val="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793325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793325"/>
    <w:rPr>
      <w:spacing w:val="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79332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793325"/>
    <w:rPr>
      <w:spacing w:val="4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441E2E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93325"/>
    <w:pPr>
      <w:spacing w:after="200" w:line="240" w:lineRule="auto"/>
    </w:pPr>
    <w:rPr>
      <w:i/>
      <w:iCs/>
      <w:color w:val="1F497D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9332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32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325"/>
    <w:rPr>
      <w:spacing w:val="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3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3325"/>
    <w:rPr>
      <w:b/>
      <w:bCs/>
      <w:spacing w:val="4"/>
      <w:szCs w:val="20"/>
    </w:rPr>
  </w:style>
  <w:style w:type="table" w:styleId="Listaoscura">
    <w:name w:val="Dark List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93325"/>
    <w:rPr>
      <w:rFonts w:ascii="Segoe UI" w:hAnsi="Segoe UI" w:cs="Segoe UI"/>
      <w:spacing w:val="4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793325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793325"/>
    <w:rPr>
      <w:spacing w:val="4"/>
    </w:rPr>
  </w:style>
  <w:style w:type="character" w:styleId="nfasis">
    <w:name w:val="Emphasis"/>
    <w:basedOn w:val="Fuentedeprrafopredeter"/>
    <w:uiPriority w:val="20"/>
    <w:semiHidden/>
    <w:unhideWhenUsed/>
    <w:qFormat/>
    <w:rsid w:val="00793325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793325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3325"/>
    <w:rPr>
      <w:spacing w:val="4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7933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93325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7933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3325"/>
    <w:rPr>
      <w:spacing w:val="4"/>
      <w:szCs w:val="20"/>
    </w:rPr>
  </w:style>
  <w:style w:type="table" w:styleId="Tabladecuadrcula1clara">
    <w:name w:val="Grid Table 1 Light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7FD"/>
    <w:rPr>
      <w:rFonts w:asciiTheme="majorHAnsi" w:eastAsiaTheme="majorEastAsia" w:hAnsiTheme="majorHAnsi" w:cstheme="majorBidi"/>
      <w:i/>
      <w:iCs/>
      <w:color w:val="365F91" w:themeColor="accent1" w:themeShade="BF"/>
      <w:spacing w:val="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7F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7F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7F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793325"/>
  </w:style>
  <w:style w:type="paragraph" w:styleId="DireccinHTML">
    <w:name w:val="HTML Address"/>
    <w:basedOn w:val="Normal"/>
    <w:link w:val="DireccinHTMLCar"/>
    <w:uiPriority w:val="99"/>
    <w:semiHidden/>
    <w:unhideWhenUsed/>
    <w:rsid w:val="00793325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793325"/>
    <w:rPr>
      <w:i/>
      <w:iCs/>
      <w:spacing w:val="4"/>
    </w:rPr>
  </w:style>
  <w:style w:type="character" w:styleId="CitaHTML">
    <w:name w:val="HTML Cite"/>
    <w:basedOn w:val="Fuentedeprrafopredeter"/>
    <w:uiPriority w:val="99"/>
    <w:semiHidden/>
    <w:unhideWhenUsed/>
    <w:rsid w:val="0079332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793325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79332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325"/>
    <w:rPr>
      <w:rFonts w:ascii="Consolas" w:hAnsi="Consolas"/>
      <w:spacing w:val="4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793325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79332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93325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793325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41E2E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41E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41E2E"/>
    <w:rPr>
      <w:i/>
      <w:iCs/>
      <w:color w:val="365F91" w:themeColor="accent1" w:themeShade="BF"/>
      <w:spacing w:val="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41E2E"/>
    <w:rPr>
      <w:b/>
      <w:bCs/>
      <w:caps w:val="0"/>
      <w:smallCaps/>
      <w:color w:val="365F91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793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793325"/>
  </w:style>
  <w:style w:type="paragraph" w:styleId="Lista">
    <w:name w:val="List"/>
    <w:basedOn w:val="Normal"/>
    <w:uiPriority w:val="99"/>
    <w:semiHidden/>
    <w:unhideWhenUsed/>
    <w:rsid w:val="0079332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79332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79332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79332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793325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793325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793325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793325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793325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793325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793325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793325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793325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793325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793325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793325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793325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793325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793325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793325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793325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793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793325"/>
    <w:rPr>
      <w:rFonts w:ascii="Consolas" w:hAnsi="Consolas"/>
      <w:spacing w:val="4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793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793325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793325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793325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793325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793325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793325"/>
    <w:rPr>
      <w:spacing w:val="4"/>
    </w:rPr>
  </w:style>
  <w:style w:type="character" w:styleId="Nmerodepgina">
    <w:name w:val="page number"/>
    <w:basedOn w:val="Fuentedeprrafopredeter"/>
    <w:uiPriority w:val="99"/>
    <w:semiHidden/>
    <w:unhideWhenUsed/>
    <w:rsid w:val="00793325"/>
  </w:style>
  <w:style w:type="table" w:styleId="Tablanormal1">
    <w:name w:val="Plain Table 1"/>
    <w:basedOn w:val="Tablanormal"/>
    <w:uiPriority w:val="41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93325"/>
    <w:rPr>
      <w:rFonts w:ascii="Consolas" w:hAnsi="Consolas"/>
      <w:spacing w:val="4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441E2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441E2E"/>
    <w:rPr>
      <w:i/>
      <w:iCs/>
      <w:color w:val="404040" w:themeColor="text1" w:themeTint="BF"/>
      <w:spacing w:val="4"/>
    </w:rPr>
  </w:style>
  <w:style w:type="character" w:styleId="Textoennegrita">
    <w:name w:val="Strong"/>
    <w:basedOn w:val="Fuentedeprrafopredeter"/>
    <w:uiPriority w:val="22"/>
    <w:semiHidden/>
    <w:unhideWhenUsed/>
    <w:qFormat/>
    <w:rsid w:val="00793325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441E2E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41E2E"/>
    <w:rPr>
      <w:rFonts w:eastAsiaTheme="minorEastAsia"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793325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7933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7933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7933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7933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7933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7933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7933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7933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7933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7933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7933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7933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7933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7933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79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7933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7933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7933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7933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7933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793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7933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7933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7933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7933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7933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793325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793325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7933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7933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7933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7933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793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7933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7933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7933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441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441E2E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7933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93325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79332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79332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793325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793325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793325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793325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793325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793325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7933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AppData\Roaming\Microsoft\Templates\Carta%20para%20solicitar%20una%20entrevista%20informativ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EB3A795AC442A78B27EB18BB30E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B3010-3529-4CBB-AB42-C5BE8CF6CFD0}"/>
      </w:docPartPr>
      <w:docPartBody>
        <w:p w:rsidR="00000000" w:rsidRDefault="007D1D0C">
          <w:pPr>
            <w:pStyle w:val="80EB3A795AC442A78B27EB18BB30EA0E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0DDFDCC7E92F4CC38E46749EE3B3A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0BA5C-AAAD-4A03-9269-36E6C5A7ED0D}"/>
      </w:docPartPr>
      <w:docPartBody>
        <w:p w:rsidR="00000000" w:rsidRDefault="007D1D0C">
          <w:pPr>
            <w:pStyle w:val="0DDFDCC7E92F4CC38E46749EE3B3A85E"/>
          </w:pPr>
          <w:r>
            <w:rPr>
              <w:lang w:bidi="es-ES"/>
            </w:rPr>
            <w:t>Fecha</w:t>
          </w:r>
        </w:p>
      </w:docPartBody>
    </w:docPart>
    <w:docPart>
      <w:docPartPr>
        <w:name w:val="05080C9335584DA2BFA9918C9E7C7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CEDAC-9AF8-43D3-9722-9342A47DA3CC}"/>
      </w:docPartPr>
      <w:docPartBody>
        <w:p w:rsidR="00000000" w:rsidRDefault="007D1D0C">
          <w:pPr>
            <w:pStyle w:val="05080C9335584DA2BFA9918C9E7C7BEB"/>
          </w:pPr>
          <w:r>
            <w:rPr>
              <w:rStyle w:val="Textodelmarcadordeposicin"/>
              <w:lang w:bidi="es-ES"/>
            </w:rPr>
            <w:t>Nombre del destinatario</w:t>
          </w:r>
        </w:p>
      </w:docPartBody>
    </w:docPart>
    <w:docPart>
      <w:docPartPr>
        <w:name w:val="B9EA80188F3C4D4DB31FC54AFD84C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30859-9B56-4AC6-9DB5-19E2CEEE2818}"/>
      </w:docPartPr>
      <w:docPartBody>
        <w:p w:rsidR="00000000" w:rsidRDefault="007D1D0C">
          <w:pPr>
            <w:pStyle w:val="B9EA80188F3C4D4DB31FC54AFD84CB14"/>
          </w:pPr>
          <w:r w:rsidRPr="00CC7C0D">
            <w:rPr>
              <w:rStyle w:val="Referenciasutil"/>
              <w:lang w:bidi="es-ES"/>
            </w:rPr>
            <w:t>ámbito laboral</w:t>
          </w:r>
        </w:p>
      </w:docPartBody>
    </w:docPart>
    <w:docPart>
      <w:docPartPr>
        <w:name w:val="6E999DB01E4441B3B90BC5C78F730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7AB0B-80DF-4F9A-82A1-3FF2AD9D1116}"/>
      </w:docPartPr>
      <w:docPartBody>
        <w:p w:rsidR="00000000" w:rsidRDefault="007D1D0C">
          <w:pPr>
            <w:pStyle w:val="6E999DB01E4441B3B90BC5C78F730583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0E8FB2FA8F564518A50265552F4B6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5E7CF-AB95-4574-9EBC-63871597C117}"/>
      </w:docPartPr>
      <w:docPartBody>
        <w:p w:rsidR="00000000" w:rsidRDefault="007D1D0C">
          <w:pPr>
            <w:pStyle w:val="0E8FB2FA8F564518A50265552F4B62B7"/>
          </w:pPr>
          <w:r w:rsidRPr="009B46E6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0C"/>
    <w:rsid w:val="007D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EB3A795AC442A78B27EB18BB30EA0E">
    <w:name w:val="80EB3A795AC442A78B27EB18BB30EA0E"/>
  </w:style>
  <w:style w:type="paragraph" w:customStyle="1" w:styleId="7CDFAC3D006249CB8671844E04523E0B">
    <w:name w:val="7CDFAC3D006249CB8671844E04523E0B"/>
  </w:style>
  <w:style w:type="paragraph" w:customStyle="1" w:styleId="D201021FE37B42ABA231FC05012E14F3">
    <w:name w:val="D201021FE37B42ABA231FC05012E14F3"/>
  </w:style>
  <w:style w:type="paragraph" w:customStyle="1" w:styleId="0DDFDCC7E92F4CC38E46749EE3B3A85E">
    <w:name w:val="0DDFDCC7E92F4CC38E46749EE3B3A85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5080C9335584DA2BFA9918C9E7C7BEB">
    <w:name w:val="05080C9335584DA2BFA9918C9E7C7BEB"/>
  </w:style>
  <w:style w:type="paragraph" w:customStyle="1" w:styleId="A8866C6DD1B44EF6A0738D99DB11A640">
    <w:name w:val="A8866C6DD1B44EF6A0738D99DB11A640"/>
  </w:style>
  <w:style w:type="paragraph" w:customStyle="1" w:styleId="77ED348B50644DBFB92FED7F198B449D">
    <w:name w:val="77ED348B50644DBFB92FED7F198B449D"/>
  </w:style>
  <w:style w:type="paragraph" w:customStyle="1" w:styleId="2FDEA1B8E7CF4E2DA931C17D4F22A1DE">
    <w:name w:val="2FDEA1B8E7CF4E2DA931C17D4F22A1DE"/>
  </w:style>
  <w:style w:type="character" w:styleId="Referenciasutil">
    <w:name w:val="Subtle Reference"/>
    <w:basedOn w:val="Fuentedeprrafopredeter"/>
    <w:uiPriority w:val="4"/>
    <w:qFormat/>
    <w:rPr>
      <w:caps w:val="0"/>
      <w:smallCaps w:val="0"/>
      <w:color w:val="5A5A5A" w:themeColor="text1" w:themeTint="A5"/>
    </w:rPr>
  </w:style>
  <w:style w:type="paragraph" w:customStyle="1" w:styleId="6D52C1B58C8F42CFBE6F99627A05DA93">
    <w:name w:val="6D52C1B58C8F42CFBE6F99627A05DA93"/>
  </w:style>
  <w:style w:type="paragraph" w:customStyle="1" w:styleId="34B9BB8F88B64CAFAB5D45BEC3459957">
    <w:name w:val="34B9BB8F88B64CAFAB5D45BEC3459957"/>
  </w:style>
  <w:style w:type="paragraph" w:customStyle="1" w:styleId="41D9673BBB9245EA9C9DF8600471D181">
    <w:name w:val="41D9673BBB9245EA9C9DF8600471D181"/>
  </w:style>
  <w:style w:type="paragraph" w:customStyle="1" w:styleId="A25B2E9AB8D642108E9C59044999E112">
    <w:name w:val="A25B2E9AB8D642108E9C59044999E112"/>
  </w:style>
  <w:style w:type="paragraph" w:customStyle="1" w:styleId="A9E15B08CE0141CBB17092081B09DDA1">
    <w:name w:val="A9E15B08CE0141CBB17092081B09DDA1"/>
  </w:style>
  <w:style w:type="paragraph" w:customStyle="1" w:styleId="B9EA80188F3C4D4DB31FC54AFD84CB14">
    <w:name w:val="B9EA80188F3C4D4DB31FC54AFD84CB14"/>
  </w:style>
  <w:style w:type="paragraph" w:customStyle="1" w:styleId="24A13FAD2ED546F29F66F6EEBA791AA5">
    <w:name w:val="24A13FAD2ED546F29F66F6EEBA791AA5"/>
  </w:style>
  <w:style w:type="paragraph" w:customStyle="1" w:styleId="A3EEA271F328474C875A4DDFF73829E2">
    <w:name w:val="A3EEA271F328474C875A4DDFF73829E2"/>
  </w:style>
  <w:style w:type="paragraph" w:customStyle="1" w:styleId="613F29F8975E4D50BAA7F07B3DB0500F">
    <w:name w:val="613F29F8975E4D50BAA7F07B3DB0500F"/>
  </w:style>
  <w:style w:type="paragraph" w:customStyle="1" w:styleId="E370BB89CF144773B8955697414B9AC1">
    <w:name w:val="E370BB89CF144773B8955697414B9AC1"/>
  </w:style>
  <w:style w:type="paragraph" w:customStyle="1" w:styleId="6715BD49929A48899BB074DC62706E7B">
    <w:name w:val="6715BD49929A48899BB074DC62706E7B"/>
  </w:style>
  <w:style w:type="paragraph" w:customStyle="1" w:styleId="318EC483126B44C2819395D3FD46F073">
    <w:name w:val="318EC483126B44C2819395D3FD46F073"/>
  </w:style>
  <w:style w:type="paragraph" w:customStyle="1" w:styleId="EA2741CD0BCB48C896D9B4F82A7BB172">
    <w:name w:val="EA2741CD0BCB48C896D9B4F82A7BB172"/>
  </w:style>
  <w:style w:type="paragraph" w:customStyle="1" w:styleId="8522A3D3ABF74FD0AC7D3A3D3BF55D98">
    <w:name w:val="8522A3D3ABF74FD0AC7D3A3D3BF55D98"/>
  </w:style>
  <w:style w:type="paragraph" w:customStyle="1" w:styleId="6E999DB01E4441B3B90BC5C78F730583">
    <w:name w:val="6E999DB01E4441B3B90BC5C78F730583"/>
  </w:style>
  <w:style w:type="paragraph" w:customStyle="1" w:styleId="0E8FB2FA8F564518A50265552F4B62B7">
    <w:name w:val="0E8FB2FA8F564518A50265552F4B62B7"/>
  </w:style>
  <w:style w:type="paragraph" w:customStyle="1" w:styleId="DFE9E3C0A9784695B5C4E6F607B0260B">
    <w:name w:val="DFE9E3C0A9784695B5C4E6F607B026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JUNTA DIRECTIVA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para solicitar una entrevista informativa</Template>
  <TotalTime>32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keywords>JORDAN J. CUADRO NEGRETTE
Ing. Sistemas
C.C: 1.065.660.262</cp:keywords>
  <dc:description>14 de marzo de 2018</dc:description>
  <cp:lastModifiedBy>Jordan J Cuadro Negrette</cp:lastModifiedBy>
  <cp:revision>1</cp:revision>
  <dcterms:created xsi:type="dcterms:W3CDTF">2018-03-13T23:02:00Z</dcterms:created>
  <dcterms:modified xsi:type="dcterms:W3CDTF">2018-03-13T23:34:00Z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